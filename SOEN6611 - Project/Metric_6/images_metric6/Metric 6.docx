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92D8A" w14:textId="352ECBD2" w:rsidR="00BD4BC9" w:rsidRPr="00BD4BC9" w:rsidRDefault="00BD4BC9" w:rsidP="00BD4BC9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BD4BC9">
        <w:rPr>
          <w:rFonts w:ascii="Times New Roman" w:eastAsia="Times New Roman" w:hAnsi="Times New Roman" w:cs="Times New Roman"/>
          <w:b/>
          <w:smallCaps/>
          <w:color w:val="000000"/>
        </w:rPr>
        <w:t>Metric 6: Post- Release Defect Density (DD)</w:t>
      </w:r>
    </w:p>
    <w:p w14:paraId="50C5F2BB" w14:textId="443769E7" w:rsidR="00BD4BC9" w:rsidRPr="00BD4BC9" w:rsidRDefault="00BD4BC9" w:rsidP="00BD4BC9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23"/>
        <w:gridCol w:w="2277"/>
        <w:gridCol w:w="980"/>
        <w:gridCol w:w="930"/>
      </w:tblGrid>
      <w:tr w:rsidR="00BD4BC9" w:rsidRPr="00BD4BC9" w14:paraId="69AA23DB" w14:textId="77777777" w:rsidTr="00BD4BC9">
        <w:trPr>
          <w:trHeight w:val="3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6829A3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System Name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121B31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 1</w:t>
            </w:r>
          </w:p>
        </w:tc>
      </w:tr>
      <w:tr w:rsidR="00BD4BC9" w:rsidRPr="00BD4BC9" w14:paraId="5E3D6113" w14:textId="77777777" w:rsidTr="00BD4BC9">
        <w:trPr>
          <w:trHeight w:val="8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2E688B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6D6A1E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during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8D07FE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found by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8884B" w14:textId="77777777" w:rsidR="00BD4BC9" w:rsidRPr="00BD4BC9" w:rsidRDefault="00BD4BC9" w:rsidP="00BD4BC9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E118A1A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KLOC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EBCDA7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By user</w:t>
            </w:r>
          </w:p>
        </w:tc>
      </w:tr>
      <w:tr w:rsidR="00BD4BC9" w:rsidRPr="00BD4BC9" w14:paraId="55233FFC" w14:textId="77777777" w:rsidTr="00BD4BC9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C1F4D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ImageJ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DA94E6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8F2FC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2867E9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148.539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27638E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1.35</w:t>
            </w:r>
          </w:p>
        </w:tc>
      </w:tr>
      <w:tr w:rsidR="00BD4BC9" w:rsidRPr="00BD4BC9" w14:paraId="2FEC8F6D" w14:textId="77777777" w:rsidTr="00BD4BC9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5A9B0F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Checksum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FB799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74B2AE" w14:textId="660B232F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F79DB7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2.783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A73E3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6.47</w:t>
            </w:r>
          </w:p>
        </w:tc>
      </w:tr>
      <w:tr w:rsidR="00BD4BC9" w:rsidRPr="00BD4BC9" w14:paraId="46195FC3" w14:textId="77777777" w:rsidTr="00BD4BC9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4718C6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D4BC9">
              <w:rPr>
                <w:rFonts w:ascii="Times New Roman" w:eastAsia="Times New Roman" w:hAnsi="Times New Roman" w:cs="Times New Roman"/>
                <w:color w:val="000000"/>
              </w:rPr>
              <w:t>Checkstyle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8E250B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2FEAEA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407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53FDA2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249.366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5F58A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2.67</w:t>
            </w:r>
          </w:p>
        </w:tc>
      </w:tr>
    </w:tbl>
    <w:p w14:paraId="01CE458B" w14:textId="567B9142" w:rsidR="00435644" w:rsidRPr="00BD4BC9" w:rsidRDefault="00435644" w:rsidP="00BD4BC9">
      <w:pPr>
        <w:jc w:val="center"/>
      </w:pPr>
    </w:p>
    <w:p w14:paraId="626BDA76" w14:textId="77777777" w:rsidR="00BD4BC9" w:rsidRPr="00BD4BC9" w:rsidRDefault="00BD4BC9" w:rsidP="00BD4BC9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23"/>
        <w:gridCol w:w="2277"/>
        <w:gridCol w:w="980"/>
        <w:gridCol w:w="930"/>
      </w:tblGrid>
      <w:tr w:rsidR="00BD4BC9" w:rsidRPr="00BD4BC9" w14:paraId="27A0084A" w14:textId="77777777" w:rsidTr="00BD4BC9">
        <w:trPr>
          <w:trHeight w:val="3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A8C2B9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System Name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431597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 2</w:t>
            </w:r>
          </w:p>
        </w:tc>
      </w:tr>
      <w:tr w:rsidR="00BD4BC9" w:rsidRPr="00BD4BC9" w14:paraId="6CC26DEC" w14:textId="77777777" w:rsidTr="00BD4BC9">
        <w:trPr>
          <w:trHeight w:val="8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6ACED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D93F3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during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71B190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found by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5A473" w14:textId="77777777" w:rsidR="00BD4BC9" w:rsidRPr="00BD4BC9" w:rsidRDefault="00BD4BC9" w:rsidP="00BD4BC9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672A006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KLOC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71F49F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By user</w:t>
            </w:r>
          </w:p>
        </w:tc>
      </w:tr>
      <w:tr w:rsidR="00BD4BC9" w:rsidRPr="00BD4BC9" w14:paraId="0A0C2AE0" w14:textId="77777777" w:rsidTr="00BD4BC9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FFE1BB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ImageJ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83AB7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55905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8EC4C6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148.539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1FCD1A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1.35</w:t>
            </w:r>
          </w:p>
        </w:tc>
      </w:tr>
      <w:tr w:rsidR="00BD4BC9" w:rsidRPr="00BD4BC9" w14:paraId="6F2A7BB9" w14:textId="77777777" w:rsidTr="00BD4BC9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D5915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Checksum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3598C4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3248BC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1D0A3F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2.799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1EE45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6.45</w:t>
            </w:r>
          </w:p>
        </w:tc>
      </w:tr>
      <w:tr w:rsidR="00BD4BC9" w:rsidRPr="00BD4BC9" w14:paraId="394C2EA5" w14:textId="77777777" w:rsidTr="00BD4BC9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D96929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D4BC9">
              <w:rPr>
                <w:rFonts w:ascii="Times New Roman" w:eastAsia="Times New Roman" w:hAnsi="Times New Roman" w:cs="Times New Roman"/>
                <w:color w:val="000000"/>
              </w:rPr>
              <w:t>Checkstyle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A4149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B70F1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414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CAD992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252.816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098550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2.69</w:t>
            </w:r>
          </w:p>
        </w:tc>
      </w:tr>
    </w:tbl>
    <w:p w14:paraId="3AA64EF3" w14:textId="77777777" w:rsidR="00BD4BC9" w:rsidRPr="00BD4BC9" w:rsidRDefault="00BD4BC9" w:rsidP="00BD4BC9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23"/>
        <w:gridCol w:w="2277"/>
        <w:gridCol w:w="980"/>
        <w:gridCol w:w="930"/>
      </w:tblGrid>
      <w:tr w:rsidR="00BD4BC9" w:rsidRPr="00BD4BC9" w14:paraId="787A8A7F" w14:textId="77777777" w:rsidTr="00BD4BC9">
        <w:trPr>
          <w:trHeight w:val="3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2FA66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System Name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0FAD5C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 3</w:t>
            </w:r>
          </w:p>
        </w:tc>
      </w:tr>
      <w:tr w:rsidR="00BD4BC9" w:rsidRPr="00BD4BC9" w14:paraId="1A77634B" w14:textId="77777777" w:rsidTr="00BD4BC9">
        <w:trPr>
          <w:trHeight w:val="8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200F71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FD2BB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during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82876F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found by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28E82" w14:textId="77777777" w:rsidR="00BD4BC9" w:rsidRPr="00BD4BC9" w:rsidRDefault="00BD4BC9" w:rsidP="00BD4BC9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E71DB42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KLOC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F53823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By user</w:t>
            </w:r>
          </w:p>
        </w:tc>
      </w:tr>
      <w:tr w:rsidR="00BD4BC9" w:rsidRPr="00BD4BC9" w14:paraId="555D8AC6" w14:textId="77777777" w:rsidTr="00BD4BC9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9002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ImageJ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F78BB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7EA7C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AB6C50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149.039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672E07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1.28</w:t>
            </w:r>
          </w:p>
        </w:tc>
      </w:tr>
      <w:tr w:rsidR="00BD4BC9" w:rsidRPr="00BD4BC9" w14:paraId="53F9D2CA" w14:textId="77777777" w:rsidTr="00BD4BC9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A1ABAB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Checksum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37B83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E639DE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46C074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3.357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5214EE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5.97</w:t>
            </w:r>
          </w:p>
        </w:tc>
      </w:tr>
      <w:tr w:rsidR="00BD4BC9" w:rsidRPr="00BD4BC9" w14:paraId="0D503D64" w14:textId="77777777" w:rsidTr="00BD4BC9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18718A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D4BC9">
              <w:rPr>
                <w:rFonts w:ascii="Times New Roman" w:eastAsia="Times New Roman" w:hAnsi="Times New Roman" w:cs="Times New Roman"/>
                <w:color w:val="000000"/>
              </w:rPr>
              <w:t>Checkstyle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C8930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D297E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424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ED9839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254.287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F58731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2.71</w:t>
            </w:r>
          </w:p>
        </w:tc>
      </w:tr>
      <w:tr w:rsidR="00BD4BC9" w:rsidRPr="00BD4BC9" w14:paraId="35F2AB35" w14:textId="77777777" w:rsidTr="00BD4BC9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C35DC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B1203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ED5CE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D1C13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ACF61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A4FEFF5" w14:textId="399EEA78" w:rsidR="00BD4BC9" w:rsidRDefault="00BD4BC9" w:rsidP="00BD4BC9">
      <w:pPr>
        <w:jc w:val="center"/>
        <w:rPr>
          <w:rFonts w:ascii="Times New Roman" w:eastAsia="Times New Roman" w:hAnsi="Times New Roman" w:cs="Times New Roman"/>
        </w:rPr>
      </w:pPr>
    </w:p>
    <w:p w14:paraId="2095CBBF" w14:textId="2DB6232C" w:rsidR="00BD4BC9" w:rsidRDefault="00BD4BC9" w:rsidP="00BD4BC9">
      <w:pPr>
        <w:jc w:val="center"/>
        <w:rPr>
          <w:rFonts w:ascii="Times New Roman" w:eastAsia="Times New Roman" w:hAnsi="Times New Roman" w:cs="Times New Roman"/>
        </w:rPr>
      </w:pPr>
    </w:p>
    <w:p w14:paraId="3F701F15" w14:textId="4B654923" w:rsidR="00BD4BC9" w:rsidRDefault="00BD4B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7B39BC2" w14:textId="77777777" w:rsidR="00BD4BC9" w:rsidRPr="00BD4BC9" w:rsidRDefault="00BD4BC9" w:rsidP="00BD4BC9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23"/>
        <w:gridCol w:w="2277"/>
        <w:gridCol w:w="980"/>
        <w:gridCol w:w="930"/>
      </w:tblGrid>
      <w:tr w:rsidR="00BD4BC9" w:rsidRPr="00BD4BC9" w14:paraId="50043647" w14:textId="77777777" w:rsidTr="00BD4BC9">
        <w:trPr>
          <w:trHeight w:val="3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B5608C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System Name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5ACD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 4</w:t>
            </w:r>
          </w:p>
        </w:tc>
      </w:tr>
      <w:tr w:rsidR="00BD4BC9" w:rsidRPr="00BD4BC9" w14:paraId="7F793039" w14:textId="77777777" w:rsidTr="00BD4BC9">
        <w:trPr>
          <w:trHeight w:val="8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A325E6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F1B5CF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during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D88417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found by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0418B" w14:textId="77777777" w:rsidR="00BD4BC9" w:rsidRPr="00BD4BC9" w:rsidRDefault="00BD4BC9" w:rsidP="00BD4BC9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2EF4D82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KLOC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7D502A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By user</w:t>
            </w:r>
          </w:p>
        </w:tc>
      </w:tr>
      <w:tr w:rsidR="00BD4BC9" w:rsidRPr="00BD4BC9" w14:paraId="65990D50" w14:textId="77777777" w:rsidTr="00BD4BC9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3BFA2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ImageJ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F8CFB0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444FC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B57204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149.039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E3E36F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1.30</w:t>
            </w:r>
          </w:p>
        </w:tc>
      </w:tr>
      <w:tr w:rsidR="00BD4BC9" w:rsidRPr="00BD4BC9" w14:paraId="7570DD40" w14:textId="77777777" w:rsidTr="00BD4BC9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A096CC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Checksum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C5D6B2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CA2230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8E55C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3.570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7D213C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5.32</w:t>
            </w:r>
          </w:p>
        </w:tc>
      </w:tr>
      <w:tr w:rsidR="00BD4BC9" w:rsidRPr="00BD4BC9" w14:paraId="7E3E6571" w14:textId="77777777" w:rsidTr="00BD4BC9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E4D40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D4BC9">
              <w:rPr>
                <w:rFonts w:ascii="Times New Roman" w:eastAsia="Times New Roman" w:hAnsi="Times New Roman" w:cs="Times New Roman"/>
                <w:color w:val="000000"/>
              </w:rPr>
              <w:t>Checkstyle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A6695B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24A1F9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426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66A61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255.309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FEE259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2.71</w:t>
            </w:r>
          </w:p>
        </w:tc>
      </w:tr>
    </w:tbl>
    <w:p w14:paraId="3AC69C95" w14:textId="77777777" w:rsidR="00BD4BC9" w:rsidRPr="00BD4BC9" w:rsidRDefault="00BD4BC9" w:rsidP="00BD4BC9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23"/>
        <w:gridCol w:w="2277"/>
        <w:gridCol w:w="980"/>
        <w:gridCol w:w="930"/>
      </w:tblGrid>
      <w:tr w:rsidR="00BD4BC9" w:rsidRPr="00BD4BC9" w14:paraId="05C59EDF" w14:textId="77777777" w:rsidTr="00BD4BC9">
        <w:trPr>
          <w:trHeight w:val="3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1D5C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System Name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22D802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 5</w:t>
            </w:r>
          </w:p>
        </w:tc>
      </w:tr>
      <w:tr w:rsidR="00BD4BC9" w:rsidRPr="00BD4BC9" w14:paraId="7CD3A1FD" w14:textId="77777777" w:rsidTr="00BD4BC9">
        <w:trPr>
          <w:trHeight w:val="8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6C71D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57C149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during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9EDD3E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found by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A778E" w14:textId="77777777" w:rsidR="00BD4BC9" w:rsidRPr="00BD4BC9" w:rsidRDefault="00BD4BC9" w:rsidP="00BD4BC9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EE948DF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KLOC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9D5507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By user</w:t>
            </w:r>
          </w:p>
        </w:tc>
      </w:tr>
      <w:tr w:rsidR="00BD4BC9" w:rsidRPr="00BD4BC9" w14:paraId="16263EE5" w14:textId="77777777" w:rsidTr="00BD4BC9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FA6CCE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ImageJ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2D0B73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1D3B3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75209F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149.039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71285D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1.30</w:t>
            </w:r>
          </w:p>
        </w:tc>
      </w:tr>
      <w:tr w:rsidR="00BD4BC9" w:rsidRPr="00BD4BC9" w14:paraId="2DBF5A42" w14:textId="77777777" w:rsidTr="00BD4BC9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479921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Checksum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CA5AD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0B8109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620013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3.570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9AF84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5.60</w:t>
            </w:r>
          </w:p>
        </w:tc>
      </w:tr>
      <w:tr w:rsidR="00BD4BC9" w:rsidRPr="00BD4BC9" w14:paraId="14626D4D" w14:textId="77777777" w:rsidTr="00BD4BC9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660C2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D4BC9">
              <w:rPr>
                <w:rFonts w:ascii="Times New Roman" w:eastAsia="Times New Roman" w:hAnsi="Times New Roman" w:cs="Times New Roman"/>
                <w:color w:val="000000"/>
              </w:rPr>
              <w:t>Checkstyle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EAB09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8580F3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445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B0B9ED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255.309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D9962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2.78</w:t>
            </w:r>
          </w:p>
        </w:tc>
      </w:tr>
    </w:tbl>
    <w:p w14:paraId="1F07E4B0" w14:textId="77777777" w:rsidR="00BD4BC9" w:rsidRPr="00BD4BC9" w:rsidRDefault="00BD4BC9" w:rsidP="00BD4BC9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23"/>
        <w:gridCol w:w="2277"/>
        <w:gridCol w:w="980"/>
        <w:gridCol w:w="930"/>
      </w:tblGrid>
      <w:tr w:rsidR="00BD4BC9" w:rsidRPr="00BD4BC9" w14:paraId="284ACA60" w14:textId="77777777" w:rsidTr="00BD4BC9">
        <w:trPr>
          <w:trHeight w:val="3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DCF2E1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System Name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5E6B6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 6</w:t>
            </w:r>
          </w:p>
        </w:tc>
      </w:tr>
      <w:tr w:rsidR="00BD4BC9" w:rsidRPr="00BD4BC9" w14:paraId="055A4BF5" w14:textId="77777777" w:rsidTr="00BD4BC9">
        <w:trPr>
          <w:trHeight w:val="8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427FB1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2999B2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during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FA06D2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found by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4993B" w14:textId="77777777" w:rsidR="00BD4BC9" w:rsidRPr="00BD4BC9" w:rsidRDefault="00BD4BC9" w:rsidP="00BD4BC9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ED7387D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KLOC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9ED4E6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By user</w:t>
            </w:r>
          </w:p>
        </w:tc>
      </w:tr>
      <w:tr w:rsidR="00BD4BC9" w:rsidRPr="00BD4BC9" w14:paraId="5F9642DA" w14:textId="77777777" w:rsidTr="00BD4BC9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20A5A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ImageJ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800BF4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57551A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68888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149.039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4AAB31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1.22</w:t>
            </w:r>
          </w:p>
        </w:tc>
      </w:tr>
      <w:tr w:rsidR="00BD4BC9" w:rsidRPr="00BD4BC9" w14:paraId="4152EBB6" w14:textId="77777777" w:rsidTr="00BD4BC9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8F8D0C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Checksum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22D5C1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6F497E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6354B2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4.255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B4F620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4.7</w:t>
            </w:r>
          </w:p>
        </w:tc>
      </w:tr>
      <w:tr w:rsidR="00BD4BC9" w:rsidRPr="00BD4BC9" w14:paraId="37E01DFB" w14:textId="77777777" w:rsidTr="00BD4BC9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2986E7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D4BC9">
              <w:rPr>
                <w:rFonts w:ascii="Times New Roman" w:eastAsia="Times New Roman" w:hAnsi="Times New Roman" w:cs="Times New Roman"/>
                <w:color w:val="000000"/>
              </w:rPr>
              <w:t>Checkstyle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2900F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16F4A6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452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B453E0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257.525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02B4D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2.79</w:t>
            </w:r>
          </w:p>
        </w:tc>
      </w:tr>
    </w:tbl>
    <w:p w14:paraId="2BEAEE6B" w14:textId="04A8BA83" w:rsidR="00BD4BC9" w:rsidRDefault="00BD4BC9" w:rsidP="00BD4BC9">
      <w:pPr>
        <w:jc w:val="center"/>
        <w:rPr>
          <w:rFonts w:ascii="Times New Roman" w:eastAsia="Times New Roman" w:hAnsi="Times New Roman" w:cs="Times New Roman"/>
        </w:rPr>
      </w:pPr>
    </w:p>
    <w:p w14:paraId="5807E0C5" w14:textId="77777777" w:rsidR="00BD4BC9" w:rsidRDefault="00BD4B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98529FD" w14:textId="77777777" w:rsidR="00BD4BC9" w:rsidRPr="00BD4BC9" w:rsidRDefault="00BD4BC9" w:rsidP="00BD4BC9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23"/>
        <w:gridCol w:w="2277"/>
        <w:gridCol w:w="980"/>
        <w:gridCol w:w="930"/>
      </w:tblGrid>
      <w:tr w:rsidR="00BD4BC9" w:rsidRPr="00BD4BC9" w14:paraId="0FAD4C38" w14:textId="77777777" w:rsidTr="00BD4BC9">
        <w:trPr>
          <w:trHeight w:val="3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C9363E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System Name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32CB4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 7</w:t>
            </w:r>
          </w:p>
        </w:tc>
      </w:tr>
      <w:tr w:rsidR="00BD4BC9" w:rsidRPr="00BD4BC9" w14:paraId="5898A4B3" w14:textId="77777777" w:rsidTr="00BD4BC9">
        <w:trPr>
          <w:trHeight w:val="8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51C9A1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B0CB5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during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7524F1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found by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6F9B6" w14:textId="77777777" w:rsidR="00BD4BC9" w:rsidRPr="00BD4BC9" w:rsidRDefault="00BD4BC9" w:rsidP="00BD4BC9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4766B8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KLOC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07B432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By user</w:t>
            </w:r>
          </w:p>
        </w:tc>
      </w:tr>
      <w:tr w:rsidR="00BD4BC9" w:rsidRPr="00BD4BC9" w14:paraId="52ACCEC1" w14:textId="77777777" w:rsidTr="00BD4BC9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F34C41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ImageJ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C142A9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2740B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EA4E92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149.039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D529AD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1.23</w:t>
            </w:r>
          </w:p>
        </w:tc>
      </w:tr>
      <w:tr w:rsidR="00BD4BC9" w:rsidRPr="00BD4BC9" w14:paraId="46F457A0" w14:textId="77777777" w:rsidTr="00BD4BC9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849429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Checksum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34BEC3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871ED3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6524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4.821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7F4E86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4.14</w:t>
            </w:r>
          </w:p>
        </w:tc>
      </w:tr>
      <w:tr w:rsidR="00BD4BC9" w:rsidRPr="00BD4BC9" w14:paraId="3F312053" w14:textId="77777777" w:rsidTr="00BD4BC9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D27329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D4BC9">
              <w:rPr>
                <w:rFonts w:ascii="Times New Roman" w:eastAsia="Times New Roman" w:hAnsi="Times New Roman" w:cs="Times New Roman"/>
                <w:color w:val="000000"/>
              </w:rPr>
              <w:t>Checkstyle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98C42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A31AF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464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40E9DB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260.813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5843E2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2.80</w:t>
            </w:r>
          </w:p>
        </w:tc>
      </w:tr>
    </w:tbl>
    <w:p w14:paraId="5AB1E74B" w14:textId="77777777" w:rsidR="00BD4BC9" w:rsidRPr="00BD4BC9" w:rsidRDefault="00BD4BC9" w:rsidP="00BD4BC9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23"/>
        <w:gridCol w:w="2277"/>
        <w:gridCol w:w="980"/>
        <w:gridCol w:w="930"/>
      </w:tblGrid>
      <w:tr w:rsidR="00BD4BC9" w:rsidRPr="00BD4BC9" w14:paraId="6813F656" w14:textId="77777777" w:rsidTr="00BD4BC9">
        <w:trPr>
          <w:trHeight w:val="3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030B99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System Name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E0E73D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 8</w:t>
            </w:r>
          </w:p>
        </w:tc>
      </w:tr>
      <w:tr w:rsidR="00BD4BC9" w:rsidRPr="00BD4BC9" w14:paraId="347446E0" w14:textId="77777777" w:rsidTr="00BD4BC9">
        <w:trPr>
          <w:trHeight w:val="8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DE1FBA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73FE4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during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EEF696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found by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69795" w14:textId="77777777" w:rsidR="00BD4BC9" w:rsidRPr="00BD4BC9" w:rsidRDefault="00BD4BC9" w:rsidP="00BD4BC9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2A206B9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KLOC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E8A7A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By user</w:t>
            </w:r>
          </w:p>
        </w:tc>
      </w:tr>
      <w:tr w:rsidR="00BD4BC9" w:rsidRPr="00BD4BC9" w14:paraId="77D79DC4" w14:textId="77777777" w:rsidTr="00BD4BC9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CFC26F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ImageJ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630BF8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CEF573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AAF3C7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149.041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56D935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1.23</w:t>
            </w:r>
          </w:p>
        </w:tc>
      </w:tr>
      <w:tr w:rsidR="00BD4BC9" w:rsidRPr="00BD4BC9" w14:paraId="7D8ABD2B" w14:textId="77777777" w:rsidTr="00BD4BC9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CC6E67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Checksum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B4252F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345A7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93FFBF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4.929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C70153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4.67</w:t>
            </w:r>
          </w:p>
        </w:tc>
      </w:tr>
      <w:tr w:rsidR="00BD4BC9" w:rsidRPr="00BD4BC9" w14:paraId="1D447361" w14:textId="77777777" w:rsidTr="00BD4BC9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8809AA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D4BC9">
              <w:rPr>
                <w:rFonts w:ascii="Times New Roman" w:eastAsia="Times New Roman" w:hAnsi="Times New Roman" w:cs="Times New Roman"/>
                <w:color w:val="000000"/>
              </w:rPr>
              <w:t>Checkstyle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7A017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F56A51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482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FCAF12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260.898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D512F1" w14:textId="77777777" w:rsidR="00BD4BC9" w:rsidRPr="00BD4BC9" w:rsidRDefault="00BD4BC9" w:rsidP="00BD4BC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4BC9">
              <w:rPr>
                <w:rFonts w:ascii="Times New Roman" w:eastAsia="Times New Roman" w:hAnsi="Times New Roman" w:cs="Times New Roman"/>
                <w:color w:val="000000"/>
              </w:rPr>
              <w:t>2.87</w:t>
            </w:r>
          </w:p>
        </w:tc>
      </w:tr>
    </w:tbl>
    <w:p w14:paraId="5D806D83" w14:textId="77777777" w:rsidR="00BD4BC9" w:rsidRPr="00BD4BC9" w:rsidRDefault="00BD4BC9" w:rsidP="00BD4BC9">
      <w:pPr>
        <w:jc w:val="center"/>
      </w:pPr>
    </w:p>
    <w:sectPr w:rsidR="00BD4BC9" w:rsidRPr="00BD4BC9" w:rsidSect="00717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5A"/>
    <w:rsid w:val="00435644"/>
    <w:rsid w:val="0071725A"/>
    <w:rsid w:val="00BD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E0787"/>
  <w15:chartTrackingRefBased/>
  <w15:docId w15:val="{2240DC8C-42E6-9346-BA78-9D74FD50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B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Metric 6.docx</Template>
  <TotalTime>2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Sandeep Singh</cp:lastModifiedBy>
  <cp:revision>1</cp:revision>
  <dcterms:created xsi:type="dcterms:W3CDTF">2019-04-19T04:16:00Z</dcterms:created>
  <dcterms:modified xsi:type="dcterms:W3CDTF">2019-04-19T21:34:00Z</dcterms:modified>
</cp:coreProperties>
</file>